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450EDD89359F4A6D9E9B7CC7D914B5CF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7512"/>
            <w:gridCol w:w="1898"/>
          </w:tblGrid>
          <w:tr w:rsidR="00B70E40" w14:paraId="0059F76B" w14:textId="77777777" w:rsidTr="00252A94">
            <w:trPr>
              <w:trHeight w:val="710"/>
              <w:jc w:val="center"/>
            </w:trPr>
            <w:tc>
              <w:tcPr>
                <w:tcW w:w="0" w:type="auto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14:paraId="5A58A6DB" w14:textId="1E91944F" w:rsidR="00B70E40" w:rsidRDefault="0086721C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82B19DEB5B2B4C43B56B45915ADB8DA2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763577">
                      <w:rPr>
                        <w:b w:val="0"/>
                        <w:bCs/>
                      </w:rPr>
                      <w:t>samuel c. ali</w:t>
                    </w:r>
                  </w:sdtContent>
                </w:sdt>
              </w:p>
            </w:tc>
            <w:tc>
              <w:tcPr>
                <w:tcW w:w="0" w:type="auto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14:paraId="1606077D" w14:textId="552056A1" w:rsidR="00B70E40" w:rsidRDefault="00EF70F2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89984" behindDoc="0" locked="0" layoutInCell="1" allowOverlap="1" wp14:anchorId="3FDD5F6B" wp14:editId="64EDFDEA">
                      <wp:simplePos x="0" y="0"/>
                      <wp:positionH relativeFrom="margin">
                        <wp:posOffset>-100330</wp:posOffset>
                      </wp:positionH>
                      <wp:positionV relativeFrom="paragraph">
                        <wp:posOffset>-21590</wp:posOffset>
                      </wp:positionV>
                      <wp:extent cx="1319530" cy="1653540"/>
                      <wp:effectExtent l="0" t="0" r="0" b="3810"/>
                      <wp:wrapNone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19530" cy="16535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="00213582">
                  <w:rPr>
                    <w:noProof/>
                    <w:lang w:eastAsia="ja-JP"/>
                  </w:rPr>
                  <mc:AlternateContent>
                    <mc:Choice Requires="wps">
                      <w:drawing>
                        <wp:inline distT="0" distB="0" distL="0" distR="0" wp14:anchorId="644FD87F" wp14:editId="57B0CD39">
                          <wp:extent cx="1089329" cy="1160891"/>
                          <wp:effectExtent l="0" t="0" r="15875" b="203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89329" cy="116089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38E3A3FA" id="Rectangle 5" o:spid="_x0000_s1026" style="width:85.75pt;height:9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B70E40" w14:paraId="506B2CB6" w14:textId="77777777" w:rsidTr="00252A94">
            <w:trPr>
              <w:trHeight w:val="20"/>
              <w:jc w:val="center"/>
            </w:trPr>
            <w:tc>
              <w:tcPr>
                <w:tcW w:w="0" w:type="auto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14:paraId="16756F68" w14:textId="56C115F6" w:rsidR="00B70E40" w:rsidRDefault="0086721C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4BE81610AD1049BEBA44FB87E3B98FDB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763577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401 del pilar st. purok 3 magsaysay san pedro city laguna philippines (4023)</w:t>
                    </w:r>
                  </w:sdtContent>
                </w:sdt>
              </w:p>
            </w:tc>
            <w:tc>
              <w:tcPr>
                <w:tcW w:w="0" w:type="auto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14:paraId="323FB0B7" w14:textId="77777777" w:rsidR="00B70E40" w:rsidRDefault="00B70E40">
                <w:pPr>
                  <w:pStyle w:val="NoSpacing"/>
                </w:pPr>
              </w:p>
            </w:tc>
          </w:tr>
          <w:tr w:rsidR="00B70E40" w14:paraId="1CE1C7AC" w14:textId="77777777" w:rsidTr="00252A94">
            <w:trPr>
              <w:trHeight w:val="80"/>
              <w:jc w:val="center"/>
            </w:trPr>
            <w:tc>
              <w:tcPr>
                <w:tcW w:w="0" w:type="auto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3A9F1211" w14:textId="3D82D637" w:rsidR="00B70E40" w:rsidRDefault="0086721C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2DBF4B5DC19E4B32B0A64624D49306F8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763577" w:rsidRPr="00763577">
                      <w:rPr>
                        <w:sz w:val="18"/>
                        <w:szCs w:val="18"/>
                      </w:rPr>
                      <w:t>(0921) 481 18572</w:t>
                    </w:r>
                  </w:sdtContent>
                </w:sdt>
                <w:r w:rsidR="00213582" w:rsidRPr="00763577">
                  <w:rPr>
                    <w:sz w:val="18"/>
                    <w:szCs w:val="18"/>
                  </w:rPr>
                  <w:t xml:space="preserve">  ▪  </w:t>
                </w:r>
                <w:r w:rsidR="00213582" w:rsidRPr="00763577">
                  <w:rPr>
                    <w:rFonts w:eastAsiaTheme="minorEastAsia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9C9AB458806343E2A50C640D416701EF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763577" w:rsidRPr="00763577">
                      <w:rPr>
                        <w:sz w:val="18"/>
                        <w:szCs w:val="18"/>
                      </w:rPr>
                      <w:t>alisamuel008@gmail.com</w:t>
                    </w:r>
                  </w:sdtContent>
                </w:sdt>
                <w:r w:rsidR="00213582" w:rsidRPr="00763577">
                  <w:rPr>
                    <w:sz w:val="18"/>
                    <w:szCs w:val="18"/>
                  </w:rPr>
                  <w:t xml:space="preserve">   ▪  </w:t>
                </w:r>
                <w:r w:rsidR="00213582" w:rsidRPr="00763577">
                  <w:rPr>
                    <w:rFonts w:eastAsiaTheme="minorEastAsia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sz w:val="18"/>
                      <w:szCs w:val="18"/>
                    </w:rPr>
                    <w:id w:val="1863781786"/>
                    <w:placeholder>
                      <w:docPart w:val="6B05CD8D796547AB99ED53931BE4CBDF"/>
                    </w:placeholder>
                    <w:text/>
                  </w:sdtPr>
                  <w:sdtEndPr/>
                  <w:sdtContent>
                    <w:r w:rsidR="00763577" w:rsidRPr="00763577">
                      <w:rPr>
                        <w:sz w:val="18"/>
                        <w:szCs w:val="18"/>
                      </w:rPr>
                      <w:t>online.ph</w:t>
                    </w:r>
                  </w:sdtContent>
                </w:sdt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384E8C0" w14:textId="7E3B9480" w:rsidR="00B70E40" w:rsidRDefault="00B70E40">
                <w:pPr>
                  <w:pStyle w:val="NoSpacing"/>
                </w:pPr>
              </w:p>
            </w:tc>
          </w:tr>
        </w:tbl>
        <w:p w14:paraId="41E294A0" w14:textId="5ED965B9" w:rsidR="00763577" w:rsidRPr="0057101A" w:rsidRDefault="0086721C" w:rsidP="0057101A">
          <w:pPr>
            <w:rPr>
              <w:b/>
              <w:bCs/>
            </w:rPr>
          </w:pPr>
        </w:p>
      </w:sdtContent>
    </w:sdt>
    <w:tbl>
      <w:tblPr>
        <w:tblpPr w:leftFromText="180" w:rightFromText="180" w:vertAnchor="text" w:horzAnchor="margin" w:tblpXSpec="right" w:tblpY="6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</w:tblGrid>
      <w:tr w:rsidR="0057101A" w14:paraId="61D3E7EE" w14:textId="77777777" w:rsidTr="00441B39">
        <w:trPr>
          <w:trHeight w:val="4670"/>
        </w:trPr>
        <w:tc>
          <w:tcPr>
            <w:tcW w:w="2790" w:type="dxa"/>
          </w:tcPr>
          <w:p w14:paraId="167DB2C8" w14:textId="108A9B6D" w:rsidR="00441B39" w:rsidRPr="00441B39" w:rsidRDefault="00441B39" w:rsidP="00441B39">
            <w:pPr>
              <w:pStyle w:val="SectionHeading"/>
              <w:jc w:val="center"/>
              <w:rPr>
                <w:color w:val="auto"/>
              </w:rPr>
            </w:pPr>
            <w:r w:rsidRPr="00441B39">
              <w:rPr>
                <w:color w:val="auto"/>
                <w:highlight w:val="darkGray"/>
              </w:rPr>
              <w:t>Skills</w:t>
            </w:r>
          </w:p>
          <w:p w14:paraId="244E973D" w14:textId="2ED5223C" w:rsidR="00441B39" w:rsidRDefault="00441B39" w:rsidP="00441B39">
            <w:pPr>
              <w:pStyle w:val="ListParagraph"/>
              <w:numPr>
                <w:ilvl w:val="0"/>
                <w:numId w:val="7"/>
              </w:numPr>
            </w:pPr>
            <w:r>
              <w:t>PHP</w:t>
            </w:r>
          </w:p>
          <w:p w14:paraId="51013B42" w14:textId="77827A05" w:rsidR="00441B39" w:rsidRDefault="00F36896" w:rsidP="00441B39">
            <w:pPr>
              <w:pStyle w:val="ListParagraph"/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BAF107" wp14:editId="77CAC353">
                      <wp:extent cx="163830" cy="144780"/>
                      <wp:effectExtent l="38100" t="38100" r="45720" b="45720"/>
                      <wp:docPr id="22" name="Star: 5 Point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3B6DC3" id="Star: 5 Points 22" o:spid="_x0000_s1026" style="width:12.9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383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" path="m,55301r62578,l81915,r19337,55301l163830,55301,113203,89479r19338,55301l81915,110601,31289,144780,50627,89479,,55301xe" fillcolor="#e8b54d [3208]" strokecolor="#886111 [1608]" strokeweight="2pt">
                      <v:path arrowok="t" o:connecttype="custom" o:connectlocs="0,55301;62578,55301;81915,0;101252,55301;163830,55301;113203,89479;132541,144780;81915,110601;31289,144780;50627,89479;0,55301" o:connectangles="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9DAD6FD" wp14:editId="38B44748">
                      <wp:extent cx="163830" cy="144780"/>
                      <wp:effectExtent l="38100" t="38100" r="45720" b="45720"/>
                      <wp:docPr id="21" name="Star: 5 Point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1B1D24" id="Star: 5 Points 21" o:spid="_x0000_s1026" style="width:12.9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383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" path="m,55301r62578,l81915,r19337,55301l163830,55301,113203,89479r19338,55301l81915,110601,31289,144780,50627,89479,,55301xe" fillcolor="#e8b54d [3208]" strokecolor="#886111 [1608]" strokeweight="2pt">
                      <v:path arrowok="t" o:connecttype="custom" o:connectlocs="0,55301;62578,55301;81915,0;101252,55301;163830,55301;113203,89479;132541,144780;81915,110601;31289,144780;50627,89479;0,55301" o:connectangles="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2F9A56F" wp14:editId="2AC1D943">
                      <wp:extent cx="163830" cy="144780"/>
                      <wp:effectExtent l="38100" t="38100" r="45720" b="45720"/>
                      <wp:docPr id="8" name="Star: 5 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762FF8" id="Star: 5 Points 8" o:spid="_x0000_s1026" style="width:12.9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6383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" path="m,55301r62578,l81915,r19337,55301l163830,55301,113203,89479r19338,55301l81915,110601,31289,144780,50627,89479,,55301xe" fillcolor="white [3201]" strokecolor="#93a299 [3204]" strokeweight="2pt">
                      <v:path arrowok="t" o:connecttype="custom" o:connectlocs="0,55301;62578,55301;81915,0;101252,55301;163830,55301;113203,89479;132541,144780;81915,110601;31289,144780;50627,89479;0,55301" o:connectangles="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861330" wp14:editId="26F97504">
                      <wp:extent cx="147955" cy="128270"/>
                      <wp:effectExtent l="38100" t="38100" r="42545" b="43180"/>
                      <wp:docPr id="6" name="Star: 5 Point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7955" cy="12827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07F80E" id="Star: 5 Points 6" o:spid="_x0000_s1026" style="width:11.65pt;height:10.1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47955,12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" path="m,48995r56514,l73978,,91441,48995r56514,l102234,79275r17464,48995l73978,97989,28257,128270,45721,79275,,48995xe" fillcolor="white [3201]" strokecolor="#93a299 [3204]" strokeweight="2pt">
                      <v:path arrowok="t" o:connecttype="custom" o:connectlocs="0,48995;56514,48995;73978,0;91441,48995;147955,48995;102234,79275;119698,128270;73978,97989;28257,128270;45721,79275;0,48995" o:connectangles="0,0,0,0,0,0,0,0,0,0,0"/>
                      <w10:anchorlock/>
                    </v:shape>
                  </w:pict>
                </mc:Fallback>
              </mc:AlternateContent>
            </w:r>
          </w:p>
          <w:p w14:paraId="0CAD261C" w14:textId="0AD9457E" w:rsidR="00441B39" w:rsidRDefault="00F36896" w:rsidP="00441B39">
            <w:pPr>
              <w:pStyle w:val="ListParagraph"/>
              <w:numPr>
                <w:ilvl w:val="0"/>
                <w:numId w:val="7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547ACA6" wp14:editId="675321E4">
                      <wp:simplePos x="0" y="0"/>
                      <wp:positionH relativeFrom="column">
                        <wp:posOffset>1224860</wp:posOffset>
                      </wp:positionH>
                      <wp:positionV relativeFrom="paragraph">
                        <wp:posOffset>153973</wp:posOffset>
                      </wp:positionV>
                      <wp:extent cx="163830" cy="144780"/>
                      <wp:effectExtent l="38100" t="38100" r="45720" b="45720"/>
                      <wp:wrapNone/>
                      <wp:docPr id="23" name="Star: 5 Point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AD8C6" id="Star: 5 Points 23" o:spid="_x0000_s1026" style="position:absolute;margin-left:96.45pt;margin-top:12.1pt;width:12.9pt;height:1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" path="m,55301r62578,l81915,r19337,55301l163830,55301,113203,89479r19338,55301l81915,110601,31289,144780,50627,89479,,55301xe" fillcolor="white [3201]" strokecolor="#93a299 [3204]" strokeweight="2pt">
                      <v:path arrowok="t" o:connecttype="custom" o:connectlocs="0,55301;62578,55301;81915,0;101252,55301;163830,55301;113203,89479;132541,144780;81915,110601;31289,144780;50627,89479;0,55301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A448FB" wp14:editId="7518C96C">
                      <wp:simplePos x="0" y="0"/>
                      <wp:positionH relativeFrom="column">
                        <wp:posOffset>970280</wp:posOffset>
                      </wp:positionH>
                      <wp:positionV relativeFrom="paragraph">
                        <wp:posOffset>154305</wp:posOffset>
                      </wp:positionV>
                      <wp:extent cx="163830" cy="144780"/>
                      <wp:effectExtent l="38100" t="38100" r="45720" b="45720"/>
                      <wp:wrapNone/>
                      <wp:docPr id="19" name="Star: 5 Poin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97A27" id="Star: 5 Points 19" o:spid="_x0000_s1026" style="position:absolute;margin-left:76.4pt;margin-top:12.15pt;width:12.9pt;height:1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" path="m,55301r62578,l81915,r19337,55301l163830,55301,113203,89479r19338,55301l81915,110601,31289,144780,50627,89479,,55301xe" fillcolor="white [3201]" strokecolor="#93a299 [3204]" strokeweight="2pt">
                      <v:path arrowok="t" o:connecttype="custom" o:connectlocs="0,55301;62578,55301;81915,0;101252,55301;163830,55301;113203,89479;132541,144780;81915,110601;31289,144780;50627,89479;0,55301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1DB0CC" wp14:editId="583F3F91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162560</wp:posOffset>
                      </wp:positionV>
                      <wp:extent cx="163830" cy="144780"/>
                      <wp:effectExtent l="38100" t="38100" r="45720" b="45720"/>
                      <wp:wrapNone/>
                      <wp:docPr id="12" name="Star: 5 Point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4A480" id="Star: 5 Points 12" o:spid="_x0000_s1026" style="position:absolute;margin-left:57.65pt;margin-top:12.8pt;width:12.9pt;height: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" path="m,55301r62578,l81915,r19337,55301l163830,55301,113203,89479r19338,55301l81915,110601,31289,144780,50627,89479,,55301xe" fillcolor="#e8b54d [3208]" strokecolor="#886111 [1608]" strokeweight="2pt">
                      <v:path arrowok="t" o:connecttype="custom" o:connectlocs="0,55301;62578,55301;81915,0;101252,55301;163830,55301;113203,89479;132541,144780;81915,110601;31289,144780;50627,89479;0,55301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F401E1" wp14:editId="25A9FD5A">
                      <wp:simplePos x="0" y="0"/>
                      <wp:positionH relativeFrom="column">
                        <wp:posOffset>481523</wp:posOffset>
                      </wp:positionH>
                      <wp:positionV relativeFrom="paragraph">
                        <wp:posOffset>158999</wp:posOffset>
                      </wp:positionV>
                      <wp:extent cx="163830" cy="144780"/>
                      <wp:effectExtent l="38100" t="38100" r="45720" b="45720"/>
                      <wp:wrapNone/>
                      <wp:docPr id="10" name="Star: 5 Poin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04814" id="Star: 5 Points 10" o:spid="_x0000_s1026" style="position:absolute;margin-left:37.9pt;margin-top:12.5pt;width:12.9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" path="m,55301r62578,l81915,r19337,55301l163830,55301,113203,89479r19338,55301l81915,110601,31289,144780,50627,89479,,55301xe" fillcolor="#e8b54d [3208]" strokecolor="#886111 [1608]" strokeweight="2pt">
                      <v:path arrowok="t" o:connecttype="custom" o:connectlocs="0,55301;62578,55301;81915,0;101252,55301;163830,55301;113203,89479;132541,144780;81915,110601;31289,144780;50627,89479;0,55301" o:connectangles="0,0,0,0,0,0,0,0,0,0,0"/>
                    </v:shape>
                  </w:pict>
                </mc:Fallback>
              </mc:AlternateContent>
            </w:r>
            <w:r w:rsidR="00441B39">
              <w:t>MYSQL</w:t>
            </w:r>
          </w:p>
          <w:p w14:paraId="6941642E" w14:textId="7C67EB49" w:rsidR="00441B39" w:rsidRDefault="00441B39" w:rsidP="00441B39">
            <w:pPr>
              <w:pStyle w:val="ListParagraph"/>
              <w:ind w:firstLine="0"/>
            </w:pPr>
          </w:p>
          <w:p w14:paraId="3A3ACB6F" w14:textId="1338E995" w:rsidR="00441B39" w:rsidRDefault="00F36896" w:rsidP="00441B39">
            <w:pPr>
              <w:pStyle w:val="ListParagraph"/>
              <w:numPr>
                <w:ilvl w:val="0"/>
                <w:numId w:val="7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E0D4D3A" wp14:editId="771F7E63">
                      <wp:simplePos x="0" y="0"/>
                      <wp:positionH relativeFrom="column">
                        <wp:posOffset>1229166</wp:posOffset>
                      </wp:positionH>
                      <wp:positionV relativeFrom="paragraph">
                        <wp:posOffset>163581</wp:posOffset>
                      </wp:positionV>
                      <wp:extent cx="163830" cy="144780"/>
                      <wp:effectExtent l="38100" t="38100" r="45720" b="45720"/>
                      <wp:wrapNone/>
                      <wp:docPr id="24" name="Star: 5 Point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B933F" id="Star: 5 Points 24" o:spid="_x0000_s1026" style="position:absolute;margin-left:96.8pt;margin-top:12.9pt;width:12.9pt;height:1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" path="m,55301r62578,l81915,r19337,55301l163830,55301,113203,89479r19338,55301l81915,110601,31289,144780,50627,89479,,55301xe" fillcolor="white [3201]" strokecolor="#93a299 [3204]" strokeweight="2pt">
                      <v:path arrowok="t" o:connecttype="custom" o:connectlocs="0,55301;62578,55301;81915,0;101252,55301;163830,55301;113203,89479;132541,144780;81915,110601;31289,144780;50627,89479;0,55301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2F68C0DC" wp14:editId="6F865130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153670</wp:posOffset>
                      </wp:positionV>
                      <wp:extent cx="163830" cy="144780"/>
                      <wp:effectExtent l="38100" t="38100" r="45720" b="45720"/>
                      <wp:wrapNone/>
                      <wp:docPr id="17" name="Star: 5 Point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C947E" id="Star: 5 Points 17" o:spid="_x0000_s1026" style="position:absolute;margin-left:78.3pt;margin-top:12.1pt;width:12.9pt;height:11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" path="m,55301r62578,l81915,r19337,55301l163830,55301,113203,89479r19338,55301l81915,110601,31289,144780,50627,89479,,55301xe" fillcolor="#e8b54d [3208]" strokecolor="#886111 [1608]" strokeweight="2pt">
                      <v:path arrowok="t" o:connecttype="custom" o:connectlocs="0,55301;62578,55301;81915,0;101252,55301;163830,55301;113203,89479;132541,144780;81915,110601;31289,144780;50627,89479;0,55301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2A8CB975" wp14:editId="5AB94ACB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161925</wp:posOffset>
                      </wp:positionV>
                      <wp:extent cx="163830" cy="144780"/>
                      <wp:effectExtent l="38100" t="38100" r="45720" b="45720"/>
                      <wp:wrapNone/>
                      <wp:docPr id="16" name="Star: 5 Point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8BD64" id="Star: 5 Points 16" o:spid="_x0000_s1026" style="position:absolute;margin-left:58.9pt;margin-top:12.75pt;width:12.9pt;height:11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" path="m,55301r62578,l81915,r19337,55301l163830,55301,113203,89479r19338,55301l81915,110601,31289,144780,50627,89479,,55301xe" fillcolor="#e8b54d [3208]" strokecolor="#886111 [1608]" strokeweight="2pt">
                      <v:path arrowok="t" o:connecttype="custom" o:connectlocs="0,55301;62578,55301;81915,0;101252,55301;163830,55301;113203,89479;132541,144780;81915,110601;31289,144780;50627,89479;0,55301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597D9FB7" wp14:editId="51C2F5B4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169545</wp:posOffset>
                      </wp:positionV>
                      <wp:extent cx="163830" cy="144780"/>
                      <wp:effectExtent l="38100" t="38100" r="45720" b="45720"/>
                      <wp:wrapNone/>
                      <wp:docPr id="14" name="Star: 5 Point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C4614" id="Star: 5 Points 14" o:spid="_x0000_s1026" style="position:absolute;margin-left:37pt;margin-top:13.35pt;width:12.9pt;height:11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" path="m,55301r62578,l81915,r19337,55301l163830,55301,113203,89479r19338,55301l81915,110601,31289,144780,50627,89479,,55301xe" fillcolor="#e8b54d [3208]" strokecolor="#886111 [1608]" strokeweight="2pt">
                      <v:path arrowok="t" o:connecttype="custom" o:connectlocs="0,55301;62578,55301;81915,0;101252,55301;163830,55301;113203,89479;132541,144780;81915,110601;31289,144780;50627,89479;0,55301" o:connectangles="0,0,0,0,0,0,0,0,0,0,0"/>
                    </v:shape>
                  </w:pict>
                </mc:Fallback>
              </mc:AlternateContent>
            </w:r>
            <w:r w:rsidR="00441B39">
              <w:t>BOOTSRAP</w:t>
            </w:r>
          </w:p>
          <w:p w14:paraId="1BE9ADAA" w14:textId="16048BBC" w:rsidR="00441B39" w:rsidRDefault="00441B39" w:rsidP="00FF4540">
            <w:pPr>
              <w:pStyle w:val="ListParagraph"/>
              <w:ind w:firstLine="0"/>
              <w:jc w:val="center"/>
            </w:pPr>
          </w:p>
          <w:p w14:paraId="159EDF00" w14:textId="6F5D39F7" w:rsidR="00441B39" w:rsidRDefault="00441B39" w:rsidP="00441B39">
            <w:pPr>
              <w:pStyle w:val="ListParagraph"/>
              <w:numPr>
                <w:ilvl w:val="0"/>
                <w:numId w:val="7"/>
              </w:numPr>
            </w:pPr>
            <w:r>
              <w:t>REACTJS</w:t>
            </w:r>
          </w:p>
          <w:p w14:paraId="20C47BB5" w14:textId="47E00273" w:rsidR="00441B39" w:rsidRDefault="00FF4540" w:rsidP="00441B39">
            <w:pPr>
              <w:pStyle w:val="List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2D601B3" wp14:editId="0576D089">
                      <wp:simplePos x="0" y="0"/>
                      <wp:positionH relativeFrom="column">
                        <wp:posOffset>1260972</wp:posOffset>
                      </wp:positionH>
                      <wp:positionV relativeFrom="paragraph">
                        <wp:posOffset>26642</wp:posOffset>
                      </wp:positionV>
                      <wp:extent cx="163830" cy="144780"/>
                      <wp:effectExtent l="38100" t="38100" r="45720" b="45720"/>
                      <wp:wrapNone/>
                      <wp:docPr id="27" name="Star: 5 Point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FDEC5" id="Star: 5 Points 27" o:spid="_x0000_s1026" style="position:absolute;margin-left:99.3pt;margin-top:2.1pt;width:12.9pt;height:1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" path="m,55301r62578,l81915,r19337,55301l163830,55301,113203,89479r19338,55301l81915,110601,31289,144780,50627,89479,,55301xe" fillcolor="white [3201]" strokecolor="#93a299 [3204]" strokeweight="2pt">
                      <v:path arrowok="t" o:connecttype="custom" o:connectlocs="0,55301;62578,55301;81915,0;101252,55301;163830,55301;113203,89479;132541,144780;81915,110601;31289,144780;50627,89479;0,55301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5362AAB" wp14:editId="6ACEF807">
                      <wp:simplePos x="0" y="0"/>
                      <wp:positionH relativeFrom="column">
                        <wp:posOffset>1006530</wp:posOffset>
                      </wp:positionH>
                      <wp:positionV relativeFrom="paragraph">
                        <wp:posOffset>27111</wp:posOffset>
                      </wp:positionV>
                      <wp:extent cx="163830" cy="144780"/>
                      <wp:effectExtent l="38100" t="38100" r="45720" b="45720"/>
                      <wp:wrapNone/>
                      <wp:docPr id="26" name="Star: 5 Point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54DA7D" id="Star: 5 Points 26" o:spid="_x0000_s1026" style="position:absolute;margin-left:79.25pt;margin-top:2.15pt;width:12.9pt;height:11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" path="m,55301r62578,l81915,r19337,55301l163830,55301,113203,89479r19338,55301l81915,110601,31289,144780,50627,89479,,55301xe" fillcolor="white [3201]" strokecolor="#93a299 [3204]" strokeweight="2pt">
                      <v:path arrowok="t" o:connecttype="custom" o:connectlocs="0,55301;62578,55301;81915,0;101252,55301;163830,55301;113203,89479;132541,144780;81915,110601;31289,144780;50627,89479;0,55301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B26D4D8" wp14:editId="565A5E64">
                      <wp:simplePos x="0" y="0"/>
                      <wp:positionH relativeFrom="column">
                        <wp:posOffset>744137</wp:posOffset>
                      </wp:positionH>
                      <wp:positionV relativeFrom="paragraph">
                        <wp:posOffset>34593</wp:posOffset>
                      </wp:positionV>
                      <wp:extent cx="163830" cy="144780"/>
                      <wp:effectExtent l="38100" t="38100" r="45720" b="45720"/>
                      <wp:wrapNone/>
                      <wp:docPr id="25" name="Star: 5 Point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F7F06" id="Star: 5 Points 25" o:spid="_x0000_s1026" style="position:absolute;margin-left:58.6pt;margin-top:2.7pt;width:12.9pt;height:1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" path="m,55301r62578,l81915,r19337,55301l163830,55301,113203,89479r19338,55301l81915,110601,31289,144780,50627,89479,,55301xe" fillcolor="white [3201]" strokecolor="#93a299 [3204]" strokeweight="2pt">
                      <v:path arrowok="t" o:connecttype="custom" o:connectlocs="0,55301;62578,55301;81915,0;101252,55301;163830,55301;113203,89479;132541,144780;81915,110601;31289,144780;50627,89479;0,55301" o:connectangles="0,0,0,0,0,0,0,0,0,0,0"/>
                    </v:shape>
                  </w:pict>
                </mc:Fallback>
              </mc:AlternateContent>
            </w:r>
            <w:r w:rsidR="00F368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20B2559" wp14:editId="5813C668">
                      <wp:simplePos x="0" y="0"/>
                      <wp:positionH relativeFrom="column">
                        <wp:posOffset>473792</wp:posOffset>
                      </wp:positionH>
                      <wp:positionV relativeFrom="paragraph">
                        <wp:posOffset>37741</wp:posOffset>
                      </wp:positionV>
                      <wp:extent cx="163830" cy="144780"/>
                      <wp:effectExtent l="38100" t="38100" r="45720" b="45720"/>
                      <wp:wrapNone/>
                      <wp:docPr id="18" name="Star: 5 Point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4478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CCE2E" id="Star: 5 Points 18" o:spid="_x0000_s1026" style="position:absolute;margin-left:37.3pt;margin-top:2.95pt;width:12.9pt;height:1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" path="m,55301r62578,l81915,r19337,55301l163830,55301,113203,89479r19338,55301l81915,110601,31289,144780,50627,89479,,55301xe" fillcolor="#e8b54d [3208]" strokecolor="#886111 [1608]" strokeweight="2pt">
                      <v:path arrowok="t" o:connecttype="custom" o:connectlocs="0,55301;62578,55301;81915,0;101252,55301;163830,55301;113203,89479;132541,144780;81915,110601;31289,144780;50627,89479;0,55301" o:connectangles="0,0,0,0,0,0,0,0,0,0,0"/>
                    </v:shape>
                  </w:pict>
                </mc:Fallback>
              </mc:AlternateContent>
            </w:r>
          </w:p>
          <w:p w14:paraId="2618CEDB" w14:textId="2F7B1C37" w:rsidR="00441B39" w:rsidRDefault="00441B39" w:rsidP="00441B39">
            <w:pPr>
              <w:pStyle w:val="ListParagraph"/>
              <w:ind w:firstLine="0"/>
            </w:pPr>
          </w:p>
          <w:p w14:paraId="5C9C5882" w14:textId="4DC9343F" w:rsidR="00441B39" w:rsidRDefault="00441B39" w:rsidP="00441B39">
            <w:pPr>
              <w:jc w:val="center"/>
              <w:rPr>
                <w:b/>
                <w:bCs/>
              </w:rPr>
            </w:pPr>
            <w:r w:rsidRPr="00441B39">
              <w:rPr>
                <w:b/>
                <w:bCs/>
                <w:highlight w:val="darkGray"/>
              </w:rPr>
              <w:t>Language</w:t>
            </w:r>
          </w:p>
          <w:p w14:paraId="35D9C411" w14:textId="34483D4C" w:rsidR="00FF4540" w:rsidRPr="00015D75" w:rsidRDefault="00441B39" w:rsidP="00FF4540">
            <w:pPr>
              <w:pStyle w:val="ListParagraph"/>
              <w:numPr>
                <w:ilvl w:val="0"/>
                <w:numId w:val="9"/>
              </w:numPr>
            </w:pPr>
            <w:r w:rsidRPr="00015D75">
              <w:t>English</w:t>
            </w:r>
          </w:p>
          <w:p w14:paraId="775A64A4" w14:textId="20360DEF" w:rsidR="0057101A" w:rsidRDefault="0057101A" w:rsidP="00FF4540">
            <w:pPr>
              <w:pStyle w:val="ListParagraph"/>
              <w:ind w:firstLine="0"/>
              <w:rPr>
                <w:highlight w:val="darkGray"/>
              </w:rPr>
            </w:pPr>
          </w:p>
        </w:tc>
      </w:tr>
    </w:tbl>
    <w:p w14:paraId="605C20F4" w14:textId="77777777" w:rsidR="0057101A" w:rsidRDefault="0057101A" w:rsidP="00441B39">
      <w:pPr>
        <w:pStyle w:val="SectionHeading"/>
        <w:pBdr>
          <w:top w:val="single" w:sz="4" w:space="1" w:color="auto"/>
        </w:pBdr>
        <w:rPr>
          <w:highlight w:val="darkGray"/>
        </w:rPr>
      </w:pPr>
    </w:p>
    <w:p w14:paraId="06AAA804" w14:textId="640C4604" w:rsidR="00B70E40" w:rsidRDefault="00763577">
      <w:pPr>
        <w:pStyle w:val="SectionHeading"/>
      </w:pPr>
      <w:r w:rsidRPr="0057101A">
        <w:rPr>
          <w:highlight w:val="darkGray"/>
        </w:rPr>
        <w:t>About me</w:t>
      </w:r>
    </w:p>
    <w:p w14:paraId="45D0FE45" w14:textId="5A9C1FE8" w:rsidR="00724338" w:rsidRDefault="0057101A" w:rsidP="00724338">
      <w:pPr>
        <w:spacing w:after="0" w:line="240" w:lineRule="auto"/>
      </w:pPr>
      <w:r>
        <w:t xml:space="preserve">   Hard worker and fast </w:t>
      </w:r>
      <w:r w:rsidR="00EF70F2">
        <w:t>learner, dedicated and can work well in a team environment and</w:t>
      </w:r>
      <w:r w:rsidR="00E95CCF">
        <w:t xml:space="preserve"> not stop to improve my skills</w:t>
      </w:r>
      <w:r w:rsidR="00724338">
        <w:t>.</w:t>
      </w:r>
    </w:p>
    <w:p w14:paraId="6A58E455" w14:textId="3CBE828B" w:rsidR="00E95CCF" w:rsidRDefault="00724338" w:rsidP="00724338">
      <w:pPr>
        <w:spacing w:after="0" w:line="240" w:lineRule="auto"/>
      </w:pPr>
      <w:r>
        <w:t xml:space="preserve">Good to follow instruction, making whole website using basic knowledge in Php, MySQL, Bootstrap.  </w:t>
      </w:r>
    </w:p>
    <w:p w14:paraId="0591AD37" w14:textId="40AECA28" w:rsidR="00724338" w:rsidRDefault="00724338" w:rsidP="00724338">
      <w:pPr>
        <w:spacing w:after="0" w:line="240" w:lineRule="auto"/>
      </w:pPr>
    </w:p>
    <w:p w14:paraId="0C8E3CB2" w14:textId="504AA34F" w:rsidR="00724338" w:rsidRDefault="00724338" w:rsidP="00724338">
      <w:pPr>
        <w:spacing w:after="0" w:line="240" w:lineRule="auto"/>
      </w:pPr>
    </w:p>
    <w:p w14:paraId="3F1122FF" w14:textId="77777777" w:rsidR="00E95CCF" w:rsidRDefault="00E95CCF"/>
    <w:p w14:paraId="163B0A5C" w14:textId="3FF2381F" w:rsidR="00015D75" w:rsidRDefault="00015D75" w:rsidP="00015D75">
      <w:pPr>
        <w:pStyle w:val="SectionHeading"/>
      </w:pPr>
      <w:r w:rsidRPr="001764A6">
        <w:rPr>
          <w:highlight w:val="darkGray"/>
        </w:rPr>
        <w:t>Education</w:t>
      </w:r>
    </w:p>
    <w:p w14:paraId="7209318D" w14:textId="4593B0B1" w:rsidR="00015D75" w:rsidRDefault="00FF4540" w:rsidP="00015D75">
      <w:pPr>
        <w:pStyle w:val="Subsection"/>
      </w:pPr>
      <w:r>
        <w:rPr>
          <w:color w:val="564B3C" w:themeColor="text2"/>
        </w:rPr>
        <w:t>San Pedro City Polytechnic College (SPCPC)</w:t>
      </w:r>
    </w:p>
    <w:p w14:paraId="7079D1BA" w14:textId="77777777" w:rsidR="001764A6" w:rsidRPr="001764A6" w:rsidRDefault="00FF4540" w:rsidP="00015D75">
      <w:pPr>
        <w:spacing w:after="0" w:line="240" w:lineRule="auto"/>
        <w:rPr>
          <w:rFonts w:asciiTheme="majorHAnsi" w:eastAsiaTheme="majorEastAsia" w:hAnsiTheme="majorHAnsi" w:cstheme="majorBidi"/>
        </w:rPr>
      </w:pPr>
      <w:r>
        <w:rPr>
          <w:color w:val="564B3C" w:themeColor="text2"/>
        </w:rPr>
        <w:t>2021</w:t>
      </w:r>
      <w:r w:rsidR="00015D75">
        <w:rPr>
          <w:color w:val="564B3C" w:themeColor="text2"/>
          <w:spacing w:val="24"/>
        </w:rPr>
        <w:t xml:space="preserve"> </w:t>
      </w:r>
      <w:r w:rsidR="00015D75" w:rsidRPr="001764A6">
        <w:rPr>
          <w:rFonts w:asciiTheme="majorHAnsi" w:eastAsiaTheme="majorEastAsia" w:hAnsiTheme="majorHAnsi" w:cstheme="majorBidi"/>
          <w:spacing w:val="24"/>
        </w:rPr>
        <w:t xml:space="preserve">▪ </w:t>
      </w:r>
      <w:r w:rsidRPr="001764A6">
        <w:rPr>
          <w:rFonts w:asciiTheme="majorHAnsi" w:eastAsiaTheme="majorEastAsia" w:hAnsiTheme="majorHAnsi" w:cstheme="majorBidi"/>
        </w:rPr>
        <w:t xml:space="preserve">BSIT </w:t>
      </w:r>
      <w:r w:rsidR="001764A6" w:rsidRPr="001764A6">
        <w:rPr>
          <w:rFonts w:asciiTheme="majorHAnsi" w:eastAsiaTheme="majorEastAsia" w:hAnsiTheme="majorHAnsi" w:cstheme="majorBidi"/>
        </w:rPr>
        <w:t xml:space="preserve">Bachelor of Science </w:t>
      </w:r>
    </w:p>
    <w:p w14:paraId="0596034A" w14:textId="58093963" w:rsidR="001764A6" w:rsidRDefault="001764A6" w:rsidP="00EF70F2">
      <w:pPr>
        <w:spacing w:after="0" w:line="240" w:lineRule="auto"/>
      </w:pPr>
      <w:r w:rsidRPr="001764A6">
        <w:rPr>
          <w:rFonts w:asciiTheme="majorHAnsi" w:eastAsiaTheme="majorEastAsia" w:hAnsiTheme="majorHAnsi" w:cstheme="majorBidi"/>
        </w:rPr>
        <w:t xml:space="preserve">              Information Technology</w:t>
      </w:r>
      <w:r w:rsidRPr="00FF454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78EBAB" wp14:editId="6B82106B">
                <wp:simplePos x="0" y="0"/>
                <wp:positionH relativeFrom="column">
                  <wp:posOffset>5894705</wp:posOffset>
                </wp:positionH>
                <wp:positionV relativeFrom="paragraph">
                  <wp:posOffset>294640</wp:posOffset>
                </wp:positionV>
                <wp:extent cx="163830" cy="144780"/>
                <wp:effectExtent l="38100" t="38100" r="45720" b="45720"/>
                <wp:wrapNone/>
                <wp:docPr id="31" name="Star: 5 Point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478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C069" id="Star: 5 Points 31" o:spid="_x0000_s1026" style="position:absolute;margin-left:464.15pt;margin-top:23.2pt;width:12.9pt;height:1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" path="m,55301r62578,l81915,r19337,55301l163830,55301,113203,89479r19338,55301l81915,110601,31289,144780,50627,89479,,55301xe" fillcolor="white [3201]" strokecolor="#93a299 [3204]" strokeweight="2pt">
                <v:path arrowok="t" o:connecttype="custom" o:connectlocs="0,55301;62578,55301;81915,0;101252,55301;163830,55301;113203,89479;132541,144780;81915,110601;31289,144780;50627,89479;0,55301" o:connectangles="0,0,0,0,0,0,0,0,0,0,0"/>
              </v:shape>
            </w:pict>
          </mc:Fallback>
        </mc:AlternateContent>
      </w:r>
      <w:r w:rsidRPr="00FF45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E52F38" wp14:editId="799BDD34">
                <wp:simplePos x="0" y="0"/>
                <wp:positionH relativeFrom="column">
                  <wp:posOffset>5640705</wp:posOffset>
                </wp:positionH>
                <wp:positionV relativeFrom="paragraph">
                  <wp:posOffset>295275</wp:posOffset>
                </wp:positionV>
                <wp:extent cx="163830" cy="144780"/>
                <wp:effectExtent l="38100" t="38100" r="45720" b="45720"/>
                <wp:wrapNone/>
                <wp:docPr id="30" name="Star: 5 Point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478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0B42" id="Star: 5 Points 30" o:spid="_x0000_s1026" style="position:absolute;margin-left:444.15pt;margin-top:23.25pt;width:12.9pt;height:1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" path="m,55301r62578,l81915,r19337,55301l163830,55301,113203,89479r19338,55301l81915,110601,31289,144780,50627,89479,,55301xe" fillcolor="white [3201]" strokecolor="#93a299 [3204]" strokeweight="2pt">
                <v:path arrowok="t" o:connecttype="custom" o:connectlocs="0,55301;62578,55301;81915,0;101252,55301;163830,55301;113203,89479;132541,144780;81915,110601;31289,144780;50627,89479;0,55301" o:connectangles="0,0,0,0,0,0,0,0,0,0,0"/>
              </v:shape>
            </w:pict>
          </mc:Fallback>
        </mc:AlternateContent>
      </w:r>
      <w:r w:rsidRPr="00FF45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F5A387" wp14:editId="2238D6F9">
                <wp:simplePos x="0" y="0"/>
                <wp:positionH relativeFrom="column">
                  <wp:posOffset>5402580</wp:posOffset>
                </wp:positionH>
                <wp:positionV relativeFrom="paragraph">
                  <wp:posOffset>303530</wp:posOffset>
                </wp:positionV>
                <wp:extent cx="163830" cy="144780"/>
                <wp:effectExtent l="38100" t="38100" r="45720" b="45720"/>
                <wp:wrapNone/>
                <wp:docPr id="29" name="Star: 5 Point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478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CF82" id="Star: 5 Points 29" o:spid="_x0000_s1026" style="position:absolute;margin-left:425.4pt;margin-top:23.9pt;width:12.9pt;height:1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" path="m,55301r62578,l81915,r19337,55301l163830,55301,113203,89479r19338,55301l81915,110601,31289,144780,50627,89479,,55301xe" fillcolor="#e8b54d [3208]" strokecolor="#886111 [1608]" strokeweight="2pt">
                <v:path arrowok="t" o:connecttype="custom" o:connectlocs="0,55301;62578,55301;81915,0;101252,55301;163830,55301;113203,89479;132541,144780;81915,110601;31289,144780;50627,89479;0,55301" o:connectangles="0,0,0,0,0,0,0,0,0,0,0"/>
              </v:shape>
            </w:pict>
          </mc:Fallback>
        </mc:AlternateContent>
      </w:r>
      <w:r w:rsidRPr="00FF45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162EC1" wp14:editId="7C1DE721">
                <wp:simplePos x="0" y="0"/>
                <wp:positionH relativeFrom="column">
                  <wp:posOffset>5152363</wp:posOffset>
                </wp:positionH>
                <wp:positionV relativeFrom="paragraph">
                  <wp:posOffset>299831</wp:posOffset>
                </wp:positionV>
                <wp:extent cx="163830" cy="144780"/>
                <wp:effectExtent l="38100" t="38100" r="45720" b="45720"/>
                <wp:wrapNone/>
                <wp:docPr id="28" name="Star: 5 Poin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478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E085E" id="Star: 5 Points 28" o:spid="_x0000_s1026" style="position:absolute;margin-left:405.7pt;margin-top:23.6pt;width:12.9pt;height:1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" path="m,55301r62578,l81915,r19337,55301l163830,55301,113203,89479r19338,55301l81915,110601,31289,144780,50627,89479,,55301xe" fillcolor="#e8b54d [3208]" strokecolor="#886111 [1608]" strokeweight="2pt">
                <v:path arrowok="t" o:connecttype="custom" o:connectlocs="0,55301;62578,55301;81915,0;101252,55301;163830,55301;113203,89479;132541,144780;81915,110601;31289,144780;50627,89479;0,55301" o:connectangles="0,0,0,0,0,0,0,0,0,0,0"/>
              </v:shape>
            </w:pict>
          </mc:Fallback>
        </mc:AlternateContent>
      </w:r>
    </w:p>
    <w:p w14:paraId="4B80627D" w14:textId="73A0D6D6" w:rsidR="00E95CCF" w:rsidRDefault="00E95CCF"/>
    <w:p w14:paraId="7C5EBC29" w14:textId="77777777" w:rsidR="00724338" w:rsidRDefault="00724338"/>
    <w:p w14:paraId="34DA5A47" w14:textId="77777777" w:rsidR="00E95CCF" w:rsidRDefault="00E95CCF" w:rsidP="00646778">
      <w:pPr>
        <w:pBdr>
          <w:top w:val="single" w:sz="4" w:space="1" w:color="auto"/>
        </w:pBdr>
      </w:pPr>
    </w:p>
    <w:p w14:paraId="77A9BEC8" w14:textId="4FE58B1A" w:rsidR="00B70E40" w:rsidRPr="00646778" w:rsidRDefault="00646778">
      <w:pPr>
        <w:pStyle w:val="SectionHeading"/>
        <w:rPr>
          <w:color w:val="auto"/>
        </w:rPr>
      </w:pPr>
      <w:r w:rsidRPr="00646778">
        <w:rPr>
          <w:color w:val="auto"/>
          <w:highlight w:val="darkGray"/>
        </w:rPr>
        <w:t xml:space="preserve">Work </w:t>
      </w:r>
      <w:r w:rsidR="00213582" w:rsidRPr="00646778">
        <w:rPr>
          <w:color w:val="auto"/>
          <w:highlight w:val="darkGray"/>
        </w:rPr>
        <w:t>Experience</w:t>
      </w:r>
    </w:p>
    <w:p w14:paraId="4608E9A7" w14:textId="423FD735" w:rsidR="00B70E40" w:rsidRPr="00646778" w:rsidRDefault="00646778">
      <w:pPr>
        <w:pStyle w:val="Subsection"/>
        <w:rPr>
          <w:vanish/>
          <w:color w:val="auto"/>
          <w:specVanish/>
        </w:rPr>
      </w:pPr>
      <w:r w:rsidRPr="00646778">
        <w:rPr>
          <w:color w:val="auto"/>
        </w:rPr>
        <w:t>Lead Crew/Barista</w:t>
      </w:r>
    </w:p>
    <w:p w14:paraId="5EF89431" w14:textId="2C3601A2" w:rsidR="00B70E40" w:rsidRDefault="00213582">
      <w:pPr>
        <w:pStyle w:val="NoSpacing"/>
      </w:pPr>
      <w:r w:rsidRPr="00646778">
        <w:rPr>
          <w:rFonts w:asciiTheme="majorHAnsi" w:eastAsiaTheme="majorEastAsia" w:hAnsiTheme="majorHAnsi" w:cstheme="majorBidi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 w:rsidR="00646778">
        <w:t>Aug 2018</w:t>
      </w:r>
      <w:r>
        <w:t xml:space="preserve"> - </w:t>
      </w:r>
      <w:r w:rsidR="00646778">
        <w:t>Present</w:t>
      </w:r>
    </w:p>
    <w:p w14:paraId="015A048E" w14:textId="56EDC8AA" w:rsidR="00B70E40" w:rsidRDefault="00646778">
      <w:pPr>
        <w:spacing w:line="264" w:lineRule="auto"/>
        <w:rPr>
          <w:color w:val="564B3C" w:themeColor="text2"/>
        </w:rPr>
      </w:pPr>
      <w:proofErr w:type="spellStart"/>
      <w:r>
        <w:rPr>
          <w:color w:val="564B3C" w:themeColor="text2"/>
        </w:rPr>
        <w:t>Teabros</w:t>
      </w:r>
      <w:proofErr w:type="spellEnd"/>
      <w:r>
        <w:rPr>
          <w:color w:val="564B3C" w:themeColor="text2"/>
        </w:rPr>
        <w:t xml:space="preserve"> Corporation (</w:t>
      </w:r>
      <w:proofErr w:type="spellStart"/>
      <w:r>
        <w:rPr>
          <w:color w:val="564B3C" w:themeColor="text2"/>
        </w:rPr>
        <w:t>Chatime</w:t>
      </w:r>
      <w:proofErr w:type="spellEnd"/>
      <w:r>
        <w:rPr>
          <w:color w:val="564B3C" w:themeColor="text2"/>
        </w:rPr>
        <w:t xml:space="preserve"> Philippines) </w:t>
      </w:r>
    </w:p>
    <w:p w14:paraId="756D6C83" w14:textId="603BD351" w:rsidR="00B70E40" w:rsidRDefault="00522171" w:rsidP="00522171">
      <w:pPr>
        <w:pStyle w:val="ListParagraph"/>
        <w:numPr>
          <w:ilvl w:val="0"/>
          <w:numId w:val="9"/>
        </w:numPr>
        <w:spacing w:line="264" w:lineRule="auto"/>
        <w:rPr>
          <w:color w:val="000000" w:themeColor="text1"/>
        </w:rPr>
      </w:pPr>
      <w:r>
        <w:rPr>
          <w:color w:val="000000" w:themeColor="text1"/>
        </w:rPr>
        <w:t>Monitor the good taste of product and quality</w:t>
      </w:r>
    </w:p>
    <w:p w14:paraId="7226B353" w14:textId="52E42C30" w:rsidR="00522171" w:rsidRDefault="00522171" w:rsidP="00522171">
      <w:pPr>
        <w:pStyle w:val="ListParagraph"/>
        <w:numPr>
          <w:ilvl w:val="0"/>
          <w:numId w:val="9"/>
        </w:numPr>
        <w:spacing w:line="264" w:lineRule="auto"/>
        <w:rPr>
          <w:color w:val="000000" w:themeColor="text1"/>
        </w:rPr>
      </w:pPr>
      <w:r>
        <w:rPr>
          <w:color w:val="000000" w:themeColor="text1"/>
        </w:rPr>
        <w:t>Customer Service, preparation of product</w:t>
      </w:r>
    </w:p>
    <w:p w14:paraId="15204A4C" w14:textId="7DB1B8B4" w:rsidR="00522171" w:rsidRPr="00522171" w:rsidRDefault="00522171" w:rsidP="00522171">
      <w:pPr>
        <w:pStyle w:val="ListParagraph"/>
        <w:numPr>
          <w:ilvl w:val="0"/>
          <w:numId w:val="9"/>
        </w:numPr>
        <w:spacing w:line="264" w:lineRule="auto"/>
        <w:rPr>
          <w:color w:val="000000" w:themeColor="text1"/>
        </w:rPr>
      </w:pPr>
      <w:r>
        <w:rPr>
          <w:color w:val="000000" w:themeColor="text1"/>
        </w:rPr>
        <w:t>OIC office in charge when manager day off or vacation</w:t>
      </w:r>
    </w:p>
    <w:p w14:paraId="71C316D5" w14:textId="2607D8B7" w:rsidR="00B70E40" w:rsidRDefault="00B70E40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14:paraId="2BBEC430" w14:textId="309081CA" w:rsidR="00522171" w:rsidRDefault="00522171" w:rsidP="00522171">
      <w:pPr>
        <w:pStyle w:val="NoSpacing"/>
      </w:pPr>
      <w:r>
        <w:rPr>
          <w:color w:val="000000" w:themeColor="text1"/>
        </w:rPr>
        <w:t>Logistic/receiver/encoder 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t>July 2015 – January 2017</w:t>
      </w:r>
    </w:p>
    <w:p w14:paraId="32CFE8F7" w14:textId="254D72B0" w:rsidR="00522171" w:rsidRDefault="00522171" w:rsidP="00522171">
      <w:pPr>
        <w:pStyle w:val="NoSpacing"/>
      </w:pPr>
      <w:r>
        <w:t>RS</w:t>
      </w:r>
      <w:r w:rsidR="005A1802">
        <w:t xml:space="preserve">CI Rustan Supermarket Center Inc. </w:t>
      </w:r>
    </w:p>
    <w:p w14:paraId="273597DD" w14:textId="70E0641C" w:rsidR="005A1802" w:rsidRDefault="005A1802" w:rsidP="005A1802">
      <w:pPr>
        <w:pStyle w:val="NoSpacing"/>
        <w:ind w:left="720"/>
      </w:pPr>
    </w:p>
    <w:p w14:paraId="6B6D6F85" w14:textId="6BEC26E9" w:rsidR="005A1802" w:rsidRDefault="005A1802" w:rsidP="005A1802">
      <w:pPr>
        <w:pStyle w:val="NoSpacing"/>
        <w:numPr>
          <w:ilvl w:val="0"/>
          <w:numId w:val="12"/>
        </w:numPr>
      </w:pPr>
      <w:r>
        <w:t>Checking the inbound/outbound delivery</w:t>
      </w:r>
    </w:p>
    <w:p w14:paraId="1FF0169B" w14:textId="57197C59" w:rsidR="005A1802" w:rsidRDefault="005A1802" w:rsidP="005A1802">
      <w:pPr>
        <w:pStyle w:val="NoSpacing"/>
        <w:numPr>
          <w:ilvl w:val="0"/>
          <w:numId w:val="12"/>
        </w:numPr>
      </w:pPr>
      <w:r>
        <w:t>Monitor the quality and quantity items</w:t>
      </w:r>
    </w:p>
    <w:p w14:paraId="07C43728" w14:textId="47057223" w:rsidR="005A1802" w:rsidRDefault="005A1802" w:rsidP="005A1802">
      <w:pPr>
        <w:pStyle w:val="NoSpacing"/>
        <w:numPr>
          <w:ilvl w:val="0"/>
          <w:numId w:val="12"/>
        </w:numPr>
      </w:pPr>
      <w:r>
        <w:t xml:space="preserve">Encode the invoice </w:t>
      </w:r>
      <w:r w:rsidR="008D5758">
        <w:t>to JDA</w:t>
      </w:r>
      <w:r>
        <w:t xml:space="preserve"> </w:t>
      </w:r>
      <w:r w:rsidR="008D5758">
        <w:t>System</w:t>
      </w:r>
    </w:p>
    <w:p w14:paraId="161199C2" w14:textId="507942A6" w:rsidR="00522171" w:rsidRDefault="00522171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sectPr w:rsidR="0052217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79023" w14:textId="77777777" w:rsidR="0086721C" w:rsidRDefault="0086721C">
      <w:pPr>
        <w:spacing w:after="0" w:line="240" w:lineRule="auto"/>
      </w:pPr>
      <w:r>
        <w:separator/>
      </w:r>
    </w:p>
  </w:endnote>
  <w:endnote w:type="continuationSeparator" w:id="0">
    <w:p w14:paraId="0A3A09AB" w14:textId="77777777" w:rsidR="0086721C" w:rsidRDefault="00867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5A6D1" w14:textId="77777777" w:rsidR="00A05A9F" w:rsidRDefault="00A05A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C418E" w14:textId="77777777" w:rsidR="00B70E40" w:rsidRDefault="00213582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273908F" wp14:editId="467D91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93CD0B" w14:textId="77777777" w:rsidR="00B70E40" w:rsidRDefault="00B70E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2273908F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2A93CD0B" w14:textId="77777777" w:rsidR="00B70E40" w:rsidRDefault="00B70E4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A465CCA" wp14:editId="5862878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739E22" w14:textId="77777777" w:rsidR="00B70E40" w:rsidRDefault="00B70E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5A465CCA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14:paraId="15739E22" w14:textId="77777777" w:rsidR="00B70E40" w:rsidRDefault="00B70E4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6F701B7" wp14:editId="5D09ACF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99CA87" w14:textId="77777777" w:rsidR="00B70E40" w:rsidRDefault="00B70E4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6F701B7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14:paraId="2B99CA87" w14:textId="77777777" w:rsidR="00B70E40" w:rsidRDefault="00B70E4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3E21C7" wp14:editId="05A2AE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29FA85" w14:textId="012A0212" w:rsidR="00B70E40" w:rsidRDefault="0086721C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63577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samuel c. ali</w:t>
                              </w:r>
                            </w:sdtContent>
                          </w:sdt>
                          <w:r w:rsidR="00213582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213582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213582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213582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13582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3582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213582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3E21C7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14:paraId="5729FA85" w14:textId="012A0212" w:rsidR="00B70E40" w:rsidRDefault="0086721C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763577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samuel c. ali</w:t>
                        </w:r>
                      </w:sdtContent>
                    </w:sdt>
                    <w:r w:rsidR="00213582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213582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213582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213582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213582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213582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213582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44E39" w14:textId="77777777" w:rsidR="00A05A9F" w:rsidRDefault="00A05A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6CC87" w14:textId="77777777" w:rsidR="0086721C" w:rsidRDefault="0086721C">
      <w:pPr>
        <w:spacing w:after="0" w:line="240" w:lineRule="auto"/>
      </w:pPr>
      <w:r>
        <w:separator/>
      </w:r>
    </w:p>
  </w:footnote>
  <w:footnote w:type="continuationSeparator" w:id="0">
    <w:p w14:paraId="2A5C0A3C" w14:textId="77777777" w:rsidR="0086721C" w:rsidRDefault="00867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C05C9" w14:textId="77777777" w:rsidR="00A05A9F" w:rsidRDefault="00A05A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49279" w14:textId="77777777" w:rsidR="00A05A9F" w:rsidRDefault="00A05A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A8B97" w14:textId="77777777" w:rsidR="00B70E40" w:rsidRDefault="00213582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FFE65C" wp14:editId="1035293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6C01BAA4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27C16D9" wp14:editId="4D856F2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54ADA345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3070437" wp14:editId="0F3976E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5D1406A1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C035C"/>
    <w:multiLevelType w:val="hybridMultilevel"/>
    <w:tmpl w:val="B9EC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D3291"/>
    <w:multiLevelType w:val="hybridMultilevel"/>
    <w:tmpl w:val="494C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7263E"/>
    <w:multiLevelType w:val="hybridMultilevel"/>
    <w:tmpl w:val="A944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51EBC"/>
    <w:multiLevelType w:val="hybridMultilevel"/>
    <w:tmpl w:val="763A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5B4AC8"/>
    <w:multiLevelType w:val="hybridMultilevel"/>
    <w:tmpl w:val="601EE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6208F5"/>
    <w:multiLevelType w:val="hybridMultilevel"/>
    <w:tmpl w:val="AA50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1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77"/>
    <w:rsid w:val="00015D75"/>
    <w:rsid w:val="00081AB2"/>
    <w:rsid w:val="001764A6"/>
    <w:rsid w:val="00213582"/>
    <w:rsid w:val="0021770E"/>
    <w:rsid w:val="00252A94"/>
    <w:rsid w:val="00441B39"/>
    <w:rsid w:val="00522171"/>
    <w:rsid w:val="0057101A"/>
    <w:rsid w:val="005A1802"/>
    <w:rsid w:val="00646778"/>
    <w:rsid w:val="00724338"/>
    <w:rsid w:val="00763577"/>
    <w:rsid w:val="0086721C"/>
    <w:rsid w:val="008D5758"/>
    <w:rsid w:val="00A05A9F"/>
    <w:rsid w:val="00A606D5"/>
    <w:rsid w:val="00B70E40"/>
    <w:rsid w:val="00C03B89"/>
    <w:rsid w:val="00E95CCF"/>
    <w:rsid w:val="00EF70F2"/>
    <w:rsid w:val="00F36896"/>
    <w:rsid w:val="00FF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C9A12"/>
  <w15:docId w15:val="{E615927B-602A-446F-9E2C-F2AEB5F2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50EDD89359F4A6D9E9B7CC7D914B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79B46-6F71-46CC-AC37-2E5FF575FEB9}"/>
      </w:docPartPr>
      <w:docPartBody>
        <w:p w:rsidR="00070C23" w:rsidRDefault="00632A6A">
          <w:pPr>
            <w:pStyle w:val="450EDD89359F4A6D9E9B7CC7D914B5CF"/>
          </w:pPr>
          <w:r>
            <w:t>Choose a building block.</w:t>
          </w:r>
        </w:p>
      </w:docPartBody>
    </w:docPart>
    <w:docPart>
      <w:docPartPr>
        <w:name w:val="82B19DEB5B2B4C43B56B45915ADB8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4D8F6-9D14-4D10-A150-91A017FAA660}"/>
      </w:docPartPr>
      <w:docPartBody>
        <w:p w:rsidR="00070C23" w:rsidRDefault="00632A6A">
          <w:pPr>
            <w:pStyle w:val="82B19DEB5B2B4C43B56B45915ADB8DA2"/>
          </w:pPr>
          <w:r>
            <w:t>[Type Your Name]</w:t>
          </w:r>
        </w:p>
      </w:docPartBody>
    </w:docPart>
    <w:docPart>
      <w:docPartPr>
        <w:name w:val="4BE81610AD1049BEBA44FB87E3B98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F2FCC-03E2-46DF-A6CC-A53F47D46DEA}"/>
      </w:docPartPr>
      <w:docPartBody>
        <w:p w:rsidR="00070C23" w:rsidRDefault="00632A6A">
          <w:pPr>
            <w:pStyle w:val="4BE81610AD1049BEBA44FB87E3B98FDB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2DBF4B5DC19E4B32B0A64624D4930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AC686-8F4E-47BE-BB13-9FD967D2F115}"/>
      </w:docPartPr>
      <w:docPartBody>
        <w:p w:rsidR="00070C23" w:rsidRDefault="00632A6A">
          <w:pPr>
            <w:pStyle w:val="2DBF4B5DC19E4B32B0A64624D49306F8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9C9AB458806343E2A50C640D41670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26188-0C65-4769-8810-1E329C4D921F}"/>
      </w:docPartPr>
      <w:docPartBody>
        <w:p w:rsidR="00070C23" w:rsidRDefault="00632A6A">
          <w:pPr>
            <w:pStyle w:val="9C9AB458806343E2A50C640D416701EF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6B05CD8D796547AB99ED53931BE4C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823E5-F02F-43AF-84A3-A45C811695A4}"/>
      </w:docPartPr>
      <w:docPartBody>
        <w:p w:rsidR="00070C23" w:rsidRDefault="00632A6A">
          <w:pPr>
            <w:pStyle w:val="6B05CD8D796547AB99ED53931BE4CBDF"/>
          </w:pPr>
          <w:r>
            <w:rPr>
              <w:color w:val="4472C4" w:themeColor="accent1"/>
              <w:sz w:val="18"/>
              <w:szCs w:val="18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14"/>
    <w:rsid w:val="00070C23"/>
    <w:rsid w:val="00460314"/>
    <w:rsid w:val="00632A6A"/>
    <w:rsid w:val="006C4DD4"/>
    <w:rsid w:val="00D70C21"/>
    <w:rsid w:val="00E8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0EDD89359F4A6D9E9B7CC7D914B5CF">
    <w:name w:val="450EDD89359F4A6D9E9B7CC7D914B5CF"/>
  </w:style>
  <w:style w:type="paragraph" w:customStyle="1" w:styleId="82B19DEB5B2B4C43B56B45915ADB8DA2">
    <w:name w:val="82B19DEB5B2B4C43B56B45915ADB8DA2"/>
  </w:style>
  <w:style w:type="paragraph" w:customStyle="1" w:styleId="4BE81610AD1049BEBA44FB87E3B98FDB">
    <w:name w:val="4BE81610AD1049BEBA44FB87E3B98FDB"/>
  </w:style>
  <w:style w:type="paragraph" w:customStyle="1" w:styleId="2DBF4B5DC19E4B32B0A64624D49306F8">
    <w:name w:val="2DBF4B5DC19E4B32B0A64624D49306F8"/>
  </w:style>
  <w:style w:type="paragraph" w:customStyle="1" w:styleId="9C9AB458806343E2A50C640D416701EF">
    <w:name w:val="9C9AB458806343E2A50C640D416701EF"/>
  </w:style>
  <w:style w:type="paragraph" w:customStyle="1" w:styleId="6B05CD8D796547AB99ED53931BE4CBDF">
    <w:name w:val="6B05CD8D796547AB99ED53931BE4CB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401 del pilar st. purok 3 magsaysay san pedro city laguna philippines (4023)</CompanyAddress>
  <CompanyPhone>(0921) 481 18572</CompanyPhone>
  <CompanyFax/>
  <CompanyEmail>alisamuel008@gmail.com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70B9B1E-6E0A-4487-BA79-863BDD73B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182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c. ali</dc:creator>
  <cp:lastModifiedBy>Gcyte</cp:lastModifiedBy>
  <cp:revision>4</cp:revision>
  <dcterms:created xsi:type="dcterms:W3CDTF">2021-07-21T10:42:00Z</dcterms:created>
  <dcterms:modified xsi:type="dcterms:W3CDTF">2021-07-30T09:29:00Z</dcterms:modified>
</cp:coreProperties>
</file>